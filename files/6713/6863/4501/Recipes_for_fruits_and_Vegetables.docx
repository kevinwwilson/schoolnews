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DE" w:rsidRPr="00C55ADE" w:rsidRDefault="00C55ADE" w:rsidP="00C55ADE">
      <w:pPr>
        <w:pStyle w:val="NormalWeb"/>
        <w:rPr>
          <w:rFonts w:ascii="Verdana" w:hAnsi="Verdana"/>
          <w:color w:val="95441D" w:themeColor="text2" w:themeTint="BF"/>
          <w:sz w:val="56"/>
          <w:szCs w:val="56"/>
        </w:rPr>
      </w:pPr>
      <w:r w:rsidRPr="00C55ADE">
        <w:rPr>
          <w:rFonts w:ascii="Verdana" w:hAnsi="Verdana"/>
          <w:color w:val="95441D" w:themeColor="text2" w:themeTint="BF"/>
          <w:sz w:val="56"/>
          <w:szCs w:val="56"/>
        </w:rPr>
        <w:t>Recipes for fruits and Vegetables</w:t>
      </w:r>
    </w:p>
    <w:p w:rsidR="0079103C" w:rsidRDefault="00C55ADE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182880" distB="182880" distL="274320" distR="274320" simplePos="0" relativeHeight="251659264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paragraph">
                  <wp:posOffset>711835</wp:posOffset>
                </wp:positionV>
                <wp:extent cx="2240280" cy="6492240"/>
                <wp:effectExtent l="0" t="0" r="7620" b="186055"/>
                <wp:wrapSquare wrapText="bothSides"/>
                <wp:docPr id="1" name="Text Box 1" descr="Text box sidebar for laying out a highlighted story and phot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9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Table containing a text sidebar and photo."/>
                            </w:tblPr>
                            <w:tblGrid>
                              <w:gridCol w:w="3518"/>
                            </w:tblGrid>
                            <w:tr w:rsidR="0079103C">
                              <w:trPr>
                                <w:trHeight w:hRule="exact" w:val="6048"/>
                              </w:trPr>
                              <w:tc>
                                <w:tcPr>
                                  <w:tcW w:w="3518" w:type="dxa"/>
                                  <w:shd w:val="clear" w:color="auto" w:fill="E76A1D" w:themeFill="accent1"/>
                                  <w:tcMar>
                                    <w:top w:w="288" w:type="dxa"/>
                                    <w:bottom w:w="288" w:type="dxa"/>
                                  </w:tcMar>
                                </w:tcPr>
                                <w:p w:rsidR="0079103C" w:rsidRDefault="00C55ADE">
                                  <w:pPr>
                                    <w:pStyle w:val="BlockHeading"/>
                                  </w:pPr>
                                  <w:r>
                                    <w:t>A Recent Success</w:t>
                                  </w:r>
                                </w:p>
                                <w:p w:rsidR="0079103C" w:rsidRDefault="00C55ADE">
                                  <w:pPr>
                                    <w:pStyle w:val="BlockText"/>
                                  </w:pPr>
                                  <w:r>
                                    <w:t>You might use a sidebar for a brief story about an important event or a company success story that you want to highlight.</w:t>
                                  </w:r>
                                </w:p>
                                <w:p w:rsidR="0079103C" w:rsidRDefault="00C55ADE">
                                  <w:pPr>
                                    <w:pStyle w:val="BlockText"/>
                                  </w:pPr>
                                  <w:r>
                                    <w:t>This is also a great place to show off your mission statement or other content you want</w:t>
                                  </w:r>
                                  <w:r>
                                    <w:t xml:space="preserve"> to highlight boldly in every issue, such as upcoming events.</w:t>
                                  </w:r>
                                </w:p>
                              </w:tc>
                            </w:tr>
                            <w:tr w:rsidR="0079103C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3518" w:type="dxa"/>
                                </w:tcPr>
                                <w:p w:rsidR="0079103C" w:rsidRDefault="0079103C"/>
                              </w:tc>
                            </w:tr>
                            <w:tr w:rsidR="0079103C">
                              <w:trPr>
                                <w:trHeight w:hRule="exact" w:val="3312"/>
                              </w:trPr>
                              <w:tc>
                                <w:tcPr>
                                  <w:tcW w:w="3518" w:type="dxa"/>
                                </w:tcPr>
                                <w:p w:rsidR="0079103C" w:rsidRDefault="00C55ADE"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2238375" cy="2105025"/>
                                        <wp:effectExtent l="0" t="0" r="9525" b="9525"/>
                                        <wp:docPr id="12" name="Picture 12" descr="Sample photo showing a violin handle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Steph\Dropbox\7-27 specs\newsletter\fron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38375" cy="2105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sdt>
                            <w:sdtPr>
                              <w:id w:val="-614295671"/>
                              <w:placeholder>
                                <w:docPart w:val="9DD9684CA2994EA48C9DFE7D55C3EE0F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aption"/>
                                </w:pPr>
                                <w:r>
                                  <w:t>[Click here to add a caption]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Text box sidebar for laying out a highlighted story and photo." style="position:absolute;margin-left:0;margin-top:56.05pt;width:176.4pt;height:511.2pt;z-index:251659264;visibility:visible;mso-wrap-style:square;mso-width-percent:0;mso-height-percent:0;mso-wrap-distance-left:21.6pt;mso-wrap-distance-top:14.4pt;mso-wrap-distance-right:21.6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Table containing a text sidebar and photo."/>
                      </w:tblPr>
                      <w:tblGrid>
                        <w:gridCol w:w="3518"/>
                      </w:tblGrid>
                      <w:tr w:rsidR="0079103C">
                        <w:trPr>
                          <w:trHeight w:hRule="exact" w:val="6048"/>
                        </w:trPr>
                        <w:tc>
                          <w:tcPr>
                            <w:tcW w:w="3518" w:type="dxa"/>
                            <w:shd w:val="clear" w:color="auto" w:fill="E76A1D" w:themeFill="accent1"/>
                            <w:tcMar>
                              <w:top w:w="288" w:type="dxa"/>
                              <w:bottom w:w="288" w:type="dxa"/>
                            </w:tcMar>
                          </w:tcPr>
                          <w:p w:rsidR="0079103C" w:rsidRDefault="00C55ADE">
                            <w:pPr>
                              <w:pStyle w:val="BlockHeading"/>
                            </w:pPr>
                            <w:r>
                              <w:t>A Recent Success</w:t>
                            </w:r>
                          </w:p>
                          <w:p w:rsidR="0079103C" w:rsidRDefault="00C55ADE">
                            <w:pPr>
                              <w:pStyle w:val="BlockText"/>
                            </w:pPr>
                            <w:r>
                              <w:t>You might use a sidebar for a brief story about an important event or a company success story that you want to highlight.</w:t>
                            </w:r>
                          </w:p>
                          <w:p w:rsidR="0079103C" w:rsidRDefault="00C55ADE">
                            <w:pPr>
                              <w:pStyle w:val="BlockText"/>
                            </w:pPr>
                            <w:r>
                              <w:t>This is also a great place to show off your mission statement or other content you want</w:t>
                            </w:r>
                            <w:r>
                              <w:t xml:space="preserve"> to highlight boldly in every issue, such as upcoming events.</w:t>
                            </w:r>
                          </w:p>
                        </w:tc>
                      </w:tr>
                      <w:tr w:rsidR="0079103C">
                        <w:trPr>
                          <w:trHeight w:hRule="exact" w:val="288"/>
                        </w:trPr>
                        <w:tc>
                          <w:tcPr>
                            <w:tcW w:w="3518" w:type="dxa"/>
                          </w:tcPr>
                          <w:p w:rsidR="0079103C" w:rsidRDefault="0079103C"/>
                        </w:tc>
                      </w:tr>
                      <w:tr w:rsidR="0079103C">
                        <w:trPr>
                          <w:trHeight w:hRule="exact" w:val="3312"/>
                        </w:trPr>
                        <w:tc>
                          <w:tcPr>
                            <w:tcW w:w="3518" w:type="dxa"/>
                          </w:tcPr>
                          <w:p w:rsidR="0079103C" w:rsidRDefault="00C55ADE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238375" cy="2105025"/>
                                  <wp:effectExtent l="0" t="0" r="9525" b="9525"/>
                                  <wp:docPr id="12" name="Picture 12" descr="Sample photo showing a violin handle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teph\Dropbox\7-27 specs\newsletter\fr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sdt>
                      <w:sdtPr>
                        <w:id w:val="-614295671"/>
                        <w:placeholder>
                          <w:docPart w:val="9DD9684CA2994EA48C9DFE7D55C3EE0F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79103C" w:rsidRDefault="00C55ADE">
                          <w:pPr>
                            <w:pStyle w:val="Caption"/>
                          </w:pPr>
                          <w:r>
                            <w:t>[Click here to add a caption]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477144176"/>
          <w:placeholder>
            <w:docPart w:val="45876666D98B4939AFB19079A7DD2E53"/>
          </w:placeholder>
          <w:temporary/>
          <w:showingPlcHdr/>
          <w15:appearance w15:val="hidden"/>
          <w:text/>
        </w:sdtPr>
        <w:sdtEndPr/>
        <w:sdtContent>
          <w:r>
            <w:t>Volume 1 / Issue 1</w:t>
          </w:r>
        </w:sdtContent>
      </w:sdt>
    </w:p>
    <w:p w:rsidR="0079103C" w:rsidRDefault="00C55ADE">
      <w:pPr>
        <w:pStyle w:val="Heading1"/>
      </w:pPr>
      <w:r>
        <w:t>Get Started Right Away</w:t>
      </w:r>
    </w:p>
    <w:p w:rsidR="0079103C" w:rsidRDefault="00C55ADE">
      <w:r>
        <w:t xml:space="preserve">You can just replace the sample text with your own for a clean, professional newsletter that’s easy to share.  </w:t>
      </w:r>
      <w:r>
        <w:t>Or if you want to customize the look, check out the tips that follow to help you create exactly the newsletter you want.</w:t>
      </w:r>
    </w:p>
    <w:p w:rsidR="0079103C" w:rsidRDefault="00C55ADE">
      <w:pPr>
        <w:pStyle w:val="Heading2"/>
      </w:pPr>
      <w:r>
        <w:t>Think a document that looks this good is hard to create?</w:t>
      </w:r>
    </w:p>
    <w:p w:rsidR="0079103C" w:rsidRDefault="00C55ADE">
      <w:r>
        <w:t>Think again!</w:t>
      </w:r>
    </w:p>
    <w:p w:rsidR="0079103C" w:rsidRDefault="00C55ADE">
      <w:pPr>
        <w:pStyle w:val="Heading3"/>
      </w:pPr>
      <w:r>
        <w:t>Q: How can you match the formatting?</w:t>
      </w:r>
    </w:p>
    <w:p w:rsidR="0079103C" w:rsidRDefault="00C55ADE">
      <w:r>
        <w:t>A: All of the text formattin</w:t>
      </w:r>
      <w:r>
        <w:t>g you see in this newsletter is just a click away! On the Home tab, check out the Styles gallery.</w:t>
      </w:r>
    </w:p>
    <w:p w:rsidR="0079103C" w:rsidRDefault="00C55ADE">
      <w:pPr>
        <w:pStyle w:val="Heading3"/>
      </w:pPr>
      <w:r>
        <w:t>Q: What if you want to use different colors or fonts?</w:t>
      </w:r>
    </w:p>
    <w:p w:rsidR="0079103C" w:rsidRDefault="00C55ADE">
      <w:r>
        <w:t>A: No problem! On the Design tab, explore the Themes, Colors, and Fonts galleries for a wide range of lo</w:t>
      </w:r>
      <w:r>
        <w:t>oks. Then just click to apply one you like.</w:t>
      </w:r>
    </w:p>
    <w:p w:rsidR="0079103C" w:rsidRDefault="00C55ADE">
      <w:pPr>
        <w:pStyle w:val="Quote"/>
      </w:pPr>
      <w:r>
        <w:t>“Call out an important point or quote from a story. On the Home tab, in the Styles gallery, click Quote.” – Attribution</w:t>
      </w:r>
    </w:p>
    <w:p w:rsidR="0079103C" w:rsidRDefault="00C55ADE">
      <w:pPr>
        <w:pStyle w:val="Heading1"/>
      </w:pPr>
      <w:r>
        <w:t>Get the Picture</w:t>
      </w:r>
    </w:p>
    <w:p w:rsidR="0079103C" w:rsidRDefault="00C55ADE">
      <w:pPr>
        <w:rPr>
          <w:noProof/>
        </w:rPr>
      </w:pPr>
      <w:r>
        <w:rPr>
          <w:noProof/>
        </w:rPr>
        <w:t>To replace a sample picture with your own, right-click it and then click Cha</w:t>
      </w:r>
      <w:r>
        <w:rPr>
          <w:noProof/>
        </w:rPr>
        <w:t>nge Picture.</w:t>
      </w:r>
    </w:p>
    <w:p w:rsidR="0079103C" w:rsidRDefault="00C55ADE">
      <w:pPr>
        <w:rPr>
          <w:noProof/>
        </w:rPr>
      </w:pPr>
      <w:r>
        <w:rPr>
          <w:noProof/>
        </w:rPr>
        <w:t>If your picture isn’t a perfect fit for the space provided, you can crop it in almost no time. On the Picture Tools Format tab, click Crop.</w:t>
      </w:r>
    </w:p>
    <w:p w:rsidR="0079103C" w:rsidRDefault="00C55ADE">
      <w:pPr>
        <w:rPr>
          <w:noProof/>
        </w:rPr>
      </w:pPr>
      <w:r>
        <w:rPr>
          <w:noProof/>
        </w:rPr>
        <w:t>Want to zoom in on the best part of your photo and make it stand out even more? After you click Crop, j</w:t>
      </w:r>
      <w:r>
        <w:rPr>
          <w:noProof/>
        </w:rPr>
        <w:t>ust drag to resize the image inside the crop area.</w:t>
      </w:r>
    </w:p>
    <w:p w:rsidR="0079103C" w:rsidRDefault="00C55ADE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182880" distB="182880" distL="274320" distR="274320" simplePos="0" relativeHeight="251663360" behindDoc="0" locked="0" layoutInCell="1" allowOverlap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40280" cy="4410075"/>
                <wp:effectExtent l="0" t="0" r="7620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441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03C" w:rsidRDefault="00C55ADE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238374" cy="2105025"/>
                                  <wp:effectExtent l="0" t="0" r="0" b="0"/>
                                  <wp:docPr id="14" name="Picture 14" descr="Sample photo showing door ornamen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teph\Dropbox\7-27 specs\newsletter\fr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4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id w:val="604389097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aption"/>
                                </w:pPr>
                                <w:r>
                                  <w:t>[Click here to add a caption]</w:t>
                                </w:r>
                              </w:p>
                            </w:sdtContent>
                          </w:sdt>
                          <w:p w:rsidR="0079103C" w:rsidRDefault="00C55ADE">
                            <w:pPr>
                              <w:pStyle w:val="ContactHeading"/>
                            </w:pPr>
                            <w:r>
                              <w:t>Contact Us</w:t>
                            </w:r>
                          </w:p>
                          <w:sdt>
                            <w:sdtPr>
                              <w:rPr>
                                <w:rStyle w:val="Strong"/>
                              </w:rPr>
                              <w:alias w:val="Company"/>
                              <w:tag w:val=""/>
                              <w:id w:val="-24187177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rStyle w:val="Strong"/>
                              </w:rPr>
                            </w:sdtEndPr>
                            <w:sdtContent>
                              <w:p w:rsidR="0079103C" w:rsidRDefault="00C55ADE">
                                <w:pPr>
                                  <w:pStyle w:val="ContactInfo"/>
                                  <w:rPr>
                                    <w:rStyle w:val="Strong"/>
                                  </w:rPr>
                                </w:pPr>
                                <w:r>
                                  <w:rPr>
                                    <w:rStyle w:val="Strong"/>
                                  </w:rP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ny Address"/>
                              <w:tag w:val=""/>
                              <w:id w:val="-893959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ontactInfo"/>
                                </w:pPr>
                                <w:r>
                                  <w:t>[Street Address]</w:t>
                                </w:r>
                                <w:r>
                                  <w:br/>
                                  <w:t>[City, ST  ZIP Code]</w:t>
                                </w:r>
                              </w:p>
                            </w:sdtContent>
                          </w:sdt>
                          <w:sdt>
                            <w:sdtPr>
                              <w:id w:val="702684799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ontactInfo"/>
                                </w:pPr>
                                <w:r>
                                  <w:t>[Telephone]</w:t>
                                </w:r>
                              </w:p>
                            </w:sdtContent>
                          </w:sdt>
                          <w:sdt>
                            <w:sdtPr>
                              <w:id w:val="1108242874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ontactInfo"/>
                                </w:pPr>
                                <w:r>
                                  <w:t>[Email address]</w:t>
                                </w:r>
                              </w:p>
                            </w:sdtContent>
                          </w:sdt>
                          <w:sdt>
                            <w:sdtPr>
                              <w:id w:val="1469479481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ontactInfo"/>
                                </w:pPr>
                                <w:r>
                                  <w:t>[Web address]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0;width:176.4pt;height:347.25pt;z-index:251663360;visibility:visible;mso-wrap-style:square;mso-width-percent:0;mso-height-percent:0;mso-wrap-distance-left:21.6pt;mso-wrap-distance-top:14.4pt;mso-wrap-distance-right:21.6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" o:allowoverlap="f" filled="f" stroked="f" strokeweight=".5pt">
                <v:textbox inset="0,0,0,0">
                  <w:txbxContent>
                    <w:p w:rsidR="0079103C" w:rsidRDefault="00C55ADE">
                      <w:pPr>
                        <w:pStyle w:val="NoSpacing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238374" cy="2105025"/>
                            <wp:effectExtent l="0" t="0" r="0" b="0"/>
                            <wp:docPr id="14" name="Picture 14" descr="Sample photo showing door ornamen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teph\Dropbox\7-27 specs\newsletter\fro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4" cy="2105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id w:val="604389097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79103C" w:rsidRDefault="00C55ADE">
                          <w:pPr>
                            <w:pStyle w:val="Caption"/>
                          </w:pPr>
                          <w:r>
                            <w:t>[Click here to add a caption]</w:t>
                          </w:r>
                        </w:p>
                      </w:sdtContent>
                    </w:sdt>
                    <w:p w:rsidR="0079103C" w:rsidRDefault="00C55ADE">
                      <w:pPr>
                        <w:pStyle w:val="ContactHeading"/>
                      </w:pPr>
                      <w:r>
                        <w:t>Contact Us</w:t>
                      </w:r>
                    </w:p>
                    <w:sdt>
                      <w:sdtPr>
                        <w:rPr>
                          <w:rStyle w:val="Strong"/>
                        </w:rPr>
                        <w:alias w:val="Company"/>
                        <w:tag w:val=""/>
                        <w:id w:val="-241871770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15:appearance w15:val="hidden"/>
                        <w:text/>
                      </w:sdtPr>
                      <w:sdtEndPr>
                        <w:rPr>
                          <w:rStyle w:val="Strong"/>
                        </w:rPr>
                      </w:sdtEndPr>
                      <w:sdtContent>
                        <w:p w:rsidR="0079103C" w:rsidRDefault="00C55ADE">
                          <w:pPr>
                            <w:pStyle w:val="ContactInfo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[Company Name]</w:t>
                          </w:r>
                        </w:p>
                      </w:sdtContent>
                    </w:sdt>
                    <w:sdt>
                      <w:sdtPr>
                        <w:alias w:val="Company Address"/>
                        <w:tag w:val=""/>
                        <w:id w:val="-893959507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15:appearance w15:val="hidden"/>
                        <w:text w:multiLine="1"/>
                      </w:sdtPr>
                      <w:sdtEndPr/>
                      <w:sdtContent>
                        <w:p w:rsidR="0079103C" w:rsidRDefault="00C55ADE">
                          <w:pPr>
                            <w:pStyle w:val="ContactInfo"/>
                          </w:pPr>
                          <w:r>
                            <w:t>[Street Address]</w:t>
                          </w:r>
                          <w:r>
                            <w:br/>
                            <w:t>[City, ST  ZIP Code]</w:t>
                          </w:r>
                        </w:p>
                      </w:sdtContent>
                    </w:sdt>
                    <w:sdt>
                      <w:sdtPr>
                        <w:id w:val="702684799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79103C" w:rsidRDefault="00C55ADE">
                          <w:pPr>
                            <w:pStyle w:val="ContactInfo"/>
                          </w:pPr>
                          <w:r>
                            <w:t>[Telephone]</w:t>
                          </w:r>
                        </w:p>
                      </w:sdtContent>
                    </w:sdt>
                    <w:sdt>
                      <w:sdtPr>
                        <w:id w:val="1108242874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79103C" w:rsidRDefault="00C55ADE">
                          <w:pPr>
                            <w:pStyle w:val="ContactInfo"/>
                          </w:pPr>
                          <w:r>
                            <w:t>[Email address]</w:t>
                          </w:r>
                        </w:p>
                      </w:sdtContent>
                    </w:sdt>
                    <w:sdt>
                      <w:sdtPr>
                        <w:id w:val="1469479481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79103C" w:rsidRDefault="00C55ADE">
                          <w:pPr>
                            <w:pStyle w:val="ContactInfo"/>
                          </w:pPr>
                          <w:r>
                            <w:t>[Web address]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Let It Flow</w:t>
      </w:r>
    </w:p>
    <w:p w:rsidR="0079103C" w:rsidRDefault="00C55ADE">
      <w:pPr>
        <w:rPr>
          <w:noProof/>
        </w:rPr>
      </w:pPr>
      <w:r>
        <w:rPr>
          <w:noProof/>
        </w:rPr>
        <w:t>When you add stories in the body text on</w:t>
      </w:r>
      <w:r>
        <w:rPr>
          <w:noProof/>
        </w:rPr>
        <w:t xml:space="preserve"> the right side of this document, feel free to speak your mind—you’re not limited to the current page.</w:t>
      </w:r>
    </w:p>
    <w:p w:rsidR="0079103C" w:rsidRDefault="00C55ADE">
      <w:pPr>
        <w:rPr>
          <w:noProof/>
        </w:rPr>
      </w:pPr>
      <w:r>
        <w:rPr>
          <w:noProof/>
        </w:rPr>
        <w:t>For example, if article text gets too long for the first page, it will automatically flow onto this one – leaving the rest of the great-looking layout ju</w:t>
      </w:r>
      <w:r>
        <w:rPr>
          <w:noProof/>
        </w:rPr>
        <w:t>st as it is.</w:t>
      </w:r>
    </w:p>
    <w:p w:rsidR="0079103C" w:rsidRDefault="00C55ADE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182880" distB="182880" distL="274320" distR="274320" simplePos="0" relativeHeight="251661312" behindDoc="0" locked="0" layoutInCell="1" allowOverlap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858000" cy="4572000"/>
                <wp:effectExtent l="0" t="0" r="0" b="0"/>
                <wp:wrapTopAndBottom/>
                <wp:docPr id="3" name="Text Box 3" descr="Text box for laying out mailer informat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5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top w:val="single" w:sz="8" w:space="0" w:color="E76A1D" w:themeColor="accent1"/>
                              </w:tblBorders>
                              <w:tblCellMar>
                                <w:top w:w="576" w:type="dxa"/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Newsletter mailer for recipient and return address."/>
                            </w:tblPr>
                            <w:tblGrid>
                              <w:gridCol w:w="4316"/>
                              <w:gridCol w:w="6474"/>
                            </w:tblGrid>
                            <w:tr w:rsidR="0079103C">
                              <w:trPr>
                                <w:trHeight w:val="2736"/>
                              </w:trPr>
                              <w:tc>
                                <w:tcPr>
                                  <w:tcW w:w="2000" w:type="pct"/>
                                </w:tcPr>
                                <w:sdt>
                                  <w:sdtPr>
                                    <w:alias w:val="Company"/>
                                    <w:tag w:val=""/>
                                    <w:id w:val="213752486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79103C" w:rsidRDefault="00C55ADE">
                                      <w:pPr>
                                        <w:pStyle w:val="Organization"/>
                                      </w:pPr>
                                      <w:r>
                                        <w:t>[Company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mpany Address"/>
                                    <w:tag w:val=""/>
                                    <w:id w:val="3318105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:rsidR="0079103C" w:rsidRDefault="00C55ADE">
                                      <w:pPr>
                                        <w:pStyle w:val="ContactInfo"/>
                                      </w:pPr>
                                      <w:r>
                                        <w:t>[Street Address]</w:t>
                                      </w:r>
                                      <w:r>
                                        <w:br/>
                                        <w:t>[City, ST  ZIP Code]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000" w:type="pct"/>
                                </w:tcPr>
                                <w:p w:rsidR="0079103C" w:rsidRDefault="0079103C"/>
                              </w:tc>
                            </w:tr>
                            <w:tr w:rsidR="0079103C">
                              <w:trPr>
                                <w:trHeight w:val="3600"/>
                              </w:trPr>
                              <w:tc>
                                <w:tcPr>
                                  <w:tcW w:w="2000" w:type="pct"/>
                                </w:tcPr>
                                <w:p w:rsidR="0079103C" w:rsidRDefault="0079103C">
                                  <w:pPr>
                                    <w:pStyle w:val="ContactInfo"/>
                                  </w:pPr>
                                </w:p>
                              </w:tc>
                              <w:tc>
                                <w:tcPr>
                                  <w:tcW w:w="3000" w:type="pct"/>
                                </w:tcPr>
                                <w:sdt>
                                  <w:sdtPr>
                                    <w:rPr>
                                      <w:rStyle w:val="Strong"/>
                                    </w:rPr>
                                    <w:id w:val="1860472108"/>
                                    <w:temporary/>
                                    <w:showingPlcHdr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rStyle w:val="DefaultParagraphFont"/>
                                      <w:b w:val="0"/>
                                      <w:color w:val="404040" w:themeColor="text1" w:themeTint="BF"/>
                                    </w:rPr>
                                  </w:sdtEndPr>
                                  <w:sdtContent>
                                    <w:p w:rsidR="0079103C" w:rsidRDefault="00C55ADE">
                                      <w:pPr>
                                        <w:pStyle w:val="ContactInfo"/>
                                      </w:pPr>
                                      <w:r>
                                        <w:rPr>
                                          <w:rStyle w:val="Strong"/>
                                        </w:rPr>
                                        <w:t>[Recipient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id w:val="612182829"/>
                                    <w:temporary/>
                                    <w:showingPlcHdr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:rsidR="0079103C" w:rsidRDefault="00C55ADE">
                                      <w:pPr>
                                        <w:pStyle w:val="ContactInfo"/>
                                      </w:pPr>
                                      <w:r>
                                        <w:t>[Street Address]</w:t>
                                      </w:r>
                                      <w:r>
                                        <w:br/>
                                        <w:t>[City, ST  ZIP Code]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79103C" w:rsidRDefault="0079103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ext box for laying out mailer information." style="position:absolute;margin-left:0;margin-top:0;width:540pt;height:5in;z-index:251661312;visibility:visible;mso-wrap-style:square;mso-width-percent:1000;mso-height-percent:0;mso-wrap-distance-left:21.6pt;mso-wrap-distance-top:14.4pt;mso-wrap-distance-right:21.6pt;mso-wrap-distance-bottom:14.4pt;mso-position-horizontal:left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Borders>
                          <w:top w:val="single" w:sz="8" w:space="0" w:color="E76A1D" w:themeColor="accent1"/>
                        </w:tblBorders>
                        <w:tblCellMar>
                          <w:top w:w="576" w:type="dxa"/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Newsletter mailer for recipient and return address."/>
                      </w:tblPr>
                      <w:tblGrid>
                        <w:gridCol w:w="4316"/>
                        <w:gridCol w:w="6474"/>
                      </w:tblGrid>
                      <w:tr w:rsidR="0079103C">
                        <w:trPr>
                          <w:trHeight w:val="2736"/>
                        </w:trPr>
                        <w:tc>
                          <w:tcPr>
                            <w:tcW w:w="2000" w:type="pct"/>
                          </w:tcPr>
                          <w:sdt>
                            <w:sdtPr>
                              <w:alias w:val="Company"/>
                              <w:tag w:val=""/>
                              <w:id w:val="213752486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Organization"/>
                                </w:pPr>
                                <w: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ny Address"/>
                              <w:tag w:val=""/>
                              <w:id w:val="3318105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ontactInfo"/>
                                </w:pPr>
                                <w:r>
                                  <w:t>[Street Address]</w:t>
                                </w:r>
                                <w:r>
                                  <w:br/>
                                  <w:t>[City, ST  ZIP Code]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000" w:type="pct"/>
                          </w:tcPr>
                          <w:p w:rsidR="0079103C" w:rsidRDefault="0079103C"/>
                        </w:tc>
                      </w:tr>
                      <w:tr w:rsidR="0079103C">
                        <w:trPr>
                          <w:trHeight w:val="3600"/>
                        </w:trPr>
                        <w:tc>
                          <w:tcPr>
                            <w:tcW w:w="2000" w:type="pct"/>
                          </w:tcPr>
                          <w:p w:rsidR="0079103C" w:rsidRDefault="0079103C">
                            <w:pPr>
                              <w:pStyle w:val="ContactInfo"/>
                            </w:pPr>
                          </w:p>
                        </w:tc>
                        <w:tc>
                          <w:tcPr>
                            <w:tcW w:w="3000" w:type="pct"/>
                          </w:tcPr>
                          <w:sdt>
                            <w:sdtPr>
                              <w:rPr>
                                <w:rStyle w:val="Strong"/>
                              </w:rPr>
                              <w:id w:val="1860472108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>
                              <w:rPr>
                                <w:rStyle w:val="DefaultParagraphFont"/>
                                <w:b w:val="0"/>
                                <w:color w:val="404040" w:themeColor="text1" w:themeTint="BF"/>
                              </w:rPr>
                            </w:sdtEndPr>
                            <w:sdtContent>
                              <w:p w:rsidR="0079103C" w:rsidRDefault="00C55ADE">
                                <w:pPr>
                                  <w:pStyle w:val="ContactInfo"/>
                                </w:pPr>
                                <w:r>
                                  <w:rPr>
                                    <w:rStyle w:val="Strong"/>
                                  </w:rPr>
                                  <w:t>[Recipient Name]</w:t>
                                </w:r>
                              </w:p>
                            </w:sdtContent>
                          </w:sdt>
                          <w:sdt>
                            <w:sdtPr>
                              <w:id w:val="612182829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79103C" w:rsidRDefault="00C55ADE">
                                <w:pPr>
                                  <w:pStyle w:val="ContactInfo"/>
                                </w:pPr>
                                <w:r>
                                  <w:t>[Street Address]</w:t>
                                </w:r>
                                <w:r>
                                  <w:br/>
                                  <w:t>[City, ST  ZIP Code]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79103C" w:rsidRDefault="0079103C"/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t>Have More to Say?</w:t>
      </w:r>
    </w:p>
    <w:p w:rsidR="0079103C" w:rsidRDefault="00C55ADE">
      <w:pPr>
        <w:rPr>
          <w:noProof/>
        </w:rPr>
      </w:pPr>
      <w:r>
        <w:rPr>
          <w:noProof/>
        </w:rPr>
        <w:t>Sure, this is a newsletter, not a novel—and you want to keep it short and sweet to keep your reader’s</w:t>
      </w:r>
      <w:r>
        <w:rPr>
          <w:noProof/>
        </w:rPr>
        <w:t xml:space="preserve"> attention.  But if you need a bit more space, we’ve got you covered…</w:t>
      </w:r>
    </w:p>
    <w:p w:rsidR="0079103C" w:rsidRDefault="00C55ADE">
      <w:pPr>
        <w:rPr>
          <w:noProof/>
        </w:rPr>
      </w:pPr>
      <w:r>
        <w:rPr>
          <w:noProof/>
        </w:rPr>
        <w:t>To add another page, just click in the last sentence of the sample story above this one and then press Ctrl+Enter.</w:t>
      </w:r>
    </w:p>
    <w:p w:rsidR="0079103C" w:rsidRDefault="00C55ADE">
      <w:pPr>
        <w:rPr>
          <w:noProof/>
        </w:rPr>
      </w:pPr>
      <w:r>
        <w:rPr>
          <w:noProof/>
        </w:rPr>
        <w:t>This story and the mailer will move to the next page—and the mailer wil</w:t>
      </w:r>
      <w:r>
        <w:rPr>
          <w:noProof/>
        </w:rPr>
        <w:t>l automatically be in the right spot. You can then click back in the text on this page and add more.</w:t>
      </w:r>
    </w:p>
    <w:sectPr w:rsidR="0079103C">
      <w:pgSz w:w="12240" w:h="15840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DE"/>
    <w:rsid w:val="0079103C"/>
    <w:rsid w:val="00C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80EEF-88E6-4CEB-84EE-9E341936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BlockHeading">
    <w:name w:val="Block Heading"/>
    <w:basedOn w:val="Normal"/>
    <w:next w:val="BlockText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styleId="Caption">
    <w:name w:val="caption"/>
    <w:basedOn w:val="Normal"/>
    <w:next w:val="Normal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styleId="BlockText">
    <w:name w:val="Block Text"/>
    <w:basedOn w:val="Normal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3"/>
    <w:rPr>
      <w:b/>
      <w:bCs/>
    </w:rPr>
  </w:style>
  <w:style w:type="paragraph" w:styleId="Quote">
    <w:name w:val="Quote"/>
    <w:basedOn w:val="Normal"/>
    <w:next w:val="Normal"/>
    <w:link w:val="QuoteChar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3"/>
    <w:rPr>
      <w:i/>
      <w:iCs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</w:rPr>
  </w:style>
  <w:style w:type="paragraph" w:styleId="NoSpacing">
    <w:name w:val="No Spacing"/>
    <w:uiPriority w:val="99"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4"/>
    <w:qFormat/>
    <w:pPr>
      <w:spacing w:after="0"/>
    </w:pPr>
  </w:style>
  <w:style w:type="character" w:styleId="Strong">
    <w:name w:val="Strong"/>
    <w:basedOn w:val="DefaultParagraphFont"/>
    <w:uiPriority w:val="22"/>
    <w:unhideWhenUsed/>
    <w:qFormat/>
    <w:rPr>
      <w:b/>
      <w:bCs/>
      <w:color w:val="5A5A5A" w:themeColor="text1" w:themeTint="A5"/>
    </w:rPr>
  </w:style>
  <w:style w:type="paragraph" w:customStyle="1" w:styleId="ContactHeading">
    <w:name w:val="Contact Heading"/>
    <w:basedOn w:val="Normal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zation">
    <w:name w:val="Organization"/>
    <w:basedOn w:val="Normal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styleId="NormalWeb">
    <w:name w:val="Normal (Web)"/>
    <w:basedOn w:val="Normal"/>
    <w:uiPriority w:val="99"/>
    <w:semiHidden/>
    <w:unhideWhenUsed/>
    <w:rsid w:val="00C5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586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minnema\AppData\Roaming\Microsoft\Templates\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876666D98B4939AFB19079A7DD2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AF10E-6B54-4E2B-87AD-B24BC24302C7}"/>
      </w:docPartPr>
      <w:docPartBody>
        <w:p w:rsidR="00000000" w:rsidRDefault="006753A6">
          <w:pPr>
            <w:pStyle w:val="45876666D98B4939AFB19079A7DD2E53"/>
          </w:pPr>
          <w:r>
            <w:t>Volume 1 / Issue 1</w:t>
          </w:r>
        </w:p>
      </w:docPartBody>
    </w:docPart>
    <w:docPart>
      <w:docPartPr>
        <w:name w:val="9DD9684CA2994EA48C9DFE7D55C3E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4CCE7-B766-4F29-8D62-E2914DF5B30F}"/>
      </w:docPartPr>
      <w:docPartBody>
        <w:p w:rsidR="00000000" w:rsidRDefault="006753A6">
          <w:pPr>
            <w:pStyle w:val="9DD9684CA2994EA48C9DFE7D55C3EE0F"/>
          </w:pPr>
          <w:r>
            <w:t>[Click here to add a caption]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A6"/>
    <w:rsid w:val="0067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16476D17F4BE6933B417E709212B7">
    <w:name w:val="3A416476D17F4BE6933B417E709212B7"/>
  </w:style>
  <w:style w:type="paragraph" w:customStyle="1" w:styleId="45876666D98B4939AFB19079A7DD2E53">
    <w:name w:val="45876666D98B4939AFB19079A7DD2E53"/>
  </w:style>
  <w:style w:type="paragraph" w:customStyle="1" w:styleId="9DD9684CA2994EA48C9DFE7D55C3EE0F">
    <w:name w:val="9DD9684CA2994EA48C9DFE7D55C3E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Minnema</dc:creator>
  <cp:keywords/>
  <cp:lastModifiedBy>Mary Minnema</cp:lastModifiedBy>
  <cp:revision>1</cp:revision>
  <cp:lastPrinted>2012-08-02T20:18:00Z</cp:lastPrinted>
  <dcterms:created xsi:type="dcterms:W3CDTF">2013-05-15T16:12:00Z</dcterms:created>
  <dcterms:modified xsi:type="dcterms:W3CDTF">2013-05-15T16:13:00Z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